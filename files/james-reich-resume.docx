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4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12"/>
        <w:gridCol w:w="3852"/>
      </w:tblGrid>
      <w:tr w:rsidR="007A0F44" w:rsidRPr="00763514" w14:paraId="07396D42" w14:textId="77777777" w:rsidTr="001813C2">
        <w:trPr>
          <w:trHeight w:hRule="exact" w:val="1499"/>
        </w:trPr>
        <w:tc>
          <w:tcPr>
            <w:tcW w:w="4812" w:type="dxa"/>
            <w:tcMar>
              <w:right w:w="144" w:type="dxa"/>
            </w:tcMar>
            <w:vAlign w:val="bottom"/>
          </w:tcPr>
          <w:p w14:paraId="38E29601" w14:textId="77777777" w:rsidR="007A0F44" w:rsidRPr="003D42CF" w:rsidRDefault="003572DF" w:rsidP="00174A87">
            <w:pPr>
              <w:pStyle w:val="Title"/>
              <w:rPr>
                <w:rFonts w:ascii="Helvetica" w:hAnsi="Helvetica" w:cs="Times New Roman"/>
                <w:b/>
                <w:bCs/>
                <w:sz w:val="70"/>
                <w:szCs w:val="70"/>
              </w:rPr>
            </w:pPr>
            <w:r w:rsidRPr="003D42CF">
              <w:rPr>
                <w:rFonts w:ascii="Helvetica" w:hAnsi="Helvetica" w:cs="Times New Roman"/>
                <w:b/>
                <w:bCs/>
                <w:sz w:val="70"/>
                <w:szCs w:val="70"/>
              </w:rPr>
              <w:t>James</w:t>
            </w:r>
          </w:p>
          <w:p w14:paraId="67A16BB1" w14:textId="77777777" w:rsidR="007A0F44" w:rsidRPr="00763514" w:rsidRDefault="003572DF" w:rsidP="00174A87">
            <w:pPr>
              <w:pStyle w:val="Subtitle"/>
              <w:rPr>
                <w:rFonts w:ascii="Helvetica" w:hAnsi="Helvetica"/>
              </w:rPr>
            </w:pPr>
            <w:r w:rsidRPr="003D42CF">
              <w:rPr>
                <w:rFonts w:ascii="Helvetica" w:hAnsi="Helvetica" w:cs="Times New Roman"/>
                <w:bCs/>
                <w:sz w:val="70"/>
                <w:szCs w:val="70"/>
              </w:rPr>
              <w:t>REICH</w:t>
            </w:r>
          </w:p>
        </w:tc>
        <w:tc>
          <w:tcPr>
            <w:tcW w:w="3852" w:type="dxa"/>
            <w:tcMar>
              <w:left w:w="144" w:type="dxa"/>
            </w:tcMar>
            <w:vAlign w:val="bottom"/>
          </w:tcPr>
          <w:p w14:paraId="36AD6282" w14:textId="3D91B2B1" w:rsidR="007A0F44" w:rsidRPr="003D42CF" w:rsidRDefault="00D44A76" w:rsidP="00174A87">
            <w:pPr>
              <w:pStyle w:val="ContactInfo"/>
              <w:rPr>
                <w:rFonts w:ascii="Helvetica" w:hAnsi="Helvetica"/>
                <w:b/>
                <w:bCs/>
                <w:sz w:val="24"/>
                <w:szCs w:val="24"/>
              </w:rPr>
            </w:pPr>
            <w:sdt>
              <w:sdtPr>
                <w:rPr>
                  <w:rFonts w:ascii="Helvetica" w:hAnsi="Helvetica"/>
                  <w:b/>
                  <w:bCs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295D292319174CD3A49B83AF7D6158A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37DB1">
                  <w:rPr>
                    <w:rFonts w:ascii="Helvetica" w:hAnsi="Helvetica"/>
                    <w:b/>
                    <w:bCs/>
                    <w:sz w:val="24"/>
                    <w:szCs w:val="24"/>
                  </w:rPr>
                  <w:t>11043 Colton Dr Reno, NV 8952</w:t>
                </w:r>
                <w:r w:rsidR="00630BEE">
                  <w:rPr>
                    <w:rFonts w:ascii="Helvetica" w:hAnsi="Helvetica"/>
                    <w:b/>
                    <w:bCs/>
                    <w:sz w:val="24"/>
                    <w:szCs w:val="24"/>
                  </w:rPr>
                  <w:t>1</w:t>
                </w:r>
              </w:sdtContent>
            </w:sdt>
            <w:r w:rsidR="007A0F44" w:rsidRPr="003D42CF">
              <w:rPr>
                <w:rFonts w:ascii="Helvetica" w:hAnsi="Helvetica"/>
                <w:b/>
                <w:bCs/>
                <w:sz w:val="24"/>
                <w:szCs w:val="24"/>
              </w:rPr>
              <w:t xml:space="preserve"> </w:t>
            </w:r>
            <w:r w:rsidR="007A0F44" w:rsidRPr="003D42CF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1E80C8" wp14:editId="093F1DD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391D2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U6YQ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a [3208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4A8DCB6" w14:textId="77777777" w:rsidR="007A0F44" w:rsidRPr="003D42CF" w:rsidRDefault="00D44A76" w:rsidP="00174A87">
            <w:pPr>
              <w:pStyle w:val="ContactInfo"/>
              <w:rPr>
                <w:rFonts w:ascii="Helvetica" w:hAnsi="Helvetica"/>
                <w:b/>
                <w:bCs/>
                <w:sz w:val="24"/>
                <w:szCs w:val="24"/>
              </w:rPr>
            </w:pPr>
            <w:sdt>
              <w:sdtPr>
                <w:rPr>
                  <w:rFonts w:ascii="Helvetica" w:hAnsi="Helvetica"/>
                  <w:b/>
                  <w:bCs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EB8675143DB541F1B4CDF3A152374F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572DF" w:rsidRPr="003D42CF">
                  <w:rPr>
                    <w:rFonts w:ascii="Helvetica" w:hAnsi="Helvetica"/>
                    <w:b/>
                    <w:bCs/>
                    <w:sz w:val="24"/>
                    <w:szCs w:val="24"/>
                  </w:rPr>
                  <w:t>775-342-3888</w:t>
                </w:r>
              </w:sdtContent>
            </w:sdt>
            <w:r w:rsidR="007A0F44" w:rsidRPr="003D42CF">
              <w:rPr>
                <w:rFonts w:ascii="Helvetica" w:hAnsi="Helvetica"/>
                <w:b/>
                <w:bCs/>
                <w:sz w:val="24"/>
                <w:szCs w:val="24"/>
              </w:rPr>
              <w:t xml:space="preserve">  </w:t>
            </w:r>
            <w:r w:rsidR="007A0F44" w:rsidRPr="003D42CF">
              <w:rPr>
                <w:rFonts w:ascii="Helvetica" w:hAnsi="Helvetica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567DEB9" wp14:editId="0CD84C7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E183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qp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a [3208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D27F088" w14:textId="77777777" w:rsidR="007A0F44" w:rsidRPr="00763514" w:rsidRDefault="00D44A76" w:rsidP="00174A87">
            <w:pPr>
              <w:pStyle w:val="ContactInfo"/>
              <w:rPr>
                <w:rFonts w:ascii="Helvetica" w:hAnsi="Helvetica"/>
              </w:rPr>
            </w:pPr>
            <w:sdt>
              <w:sdtPr>
                <w:rPr>
                  <w:rFonts w:ascii="Helvetica" w:hAnsi="Helvetica"/>
                  <w:b/>
                  <w:bCs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512A88D13D764870B97CF5DBC0BBF0A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3572DF" w:rsidRPr="003D42CF">
                  <w:rPr>
                    <w:rFonts w:ascii="Helvetica" w:hAnsi="Helvetica"/>
                    <w:b/>
                    <w:bCs/>
                    <w:sz w:val="24"/>
                    <w:szCs w:val="24"/>
                  </w:rPr>
                  <w:t>jamesgreich@gmail.com</w:t>
                </w:r>
              </w:sdtContent>
            </w:sdt>
            <w:r w:rsidR="007A0F44" w:rsidRPr="003D42CF">
              <w:rPr>
                <w:rFonts w:ascii="Helvetica" w:hAnsi="Helvetica"/>
                <w:sz w:val="24"/>
                <w:szCs w:val="24"/>
              </w:rPr>
              <w:t xml:space="preserve">  </w:t>
            </w:r>
            <w:r w:rsidR="007A0F44" w:rsidRPr="00763514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3E3F66C2" wp14:editId="2155F3B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AB034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r0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" path="m108,21r,l60,58,12,21v-1,-1,-1,-2,,-3c13,16,14,16,16,17l60,51,104,17v1,-1,3,-1,4,1c109,19,109,20,108,21r,xm114,r,l6,c3,,,3,,6l,74v,3,3,6,6,6l114,80v3,,6,-3,6,-6l120,6c120,3,117,,114,xe" fillcolor="#007faa [3208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0437703" w14:textId="1E148434" w:rsidR="007A0F44" w:rsidRPr="00763514" w:rsidRDefault="00D44A76" w:rsidP="003572DF">
            <w:pPr>
              <w:pStyle w:val="ContactInfo"/>
              <w:rPr>
                <w:rFonts w:ascii="Helvetica" w:hAnsi="Helvetica"/>
              </w:rPr>
            </w:pPr>
            <w:sdt>
              <w:sdtPr>
                <w:rPr>
                  <w:rFonts w:ascii="Helvetica" w:hAnsi="Helvetica" w:cs="Helvetica"/>
                  <w:b/>
                  <w:bCs/>
                </w:rPr>
                <w:alias w:val="Enter LinkedIn profile:"/>
                <w:tag w:val="Enter LinkedIn profile:"/>
                <w:id w:val="-1253892234"/>
                <w:placeholder>
                  <w:docPart w:val="4429067E3BAB4B269A2B2F8009DC7B7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1813C2" w:rsidRPr="001813C2">
                  <w:rPr>
                    <w:rFonts w:ascii="Helvetica" w:hAnsi="Helvetica" w:cs="Helvetica"/>
                    <w:b/>
                    <w:bCs/>
                  </w:rPr>
                  <w:t>www.linkedin.com/in/JamesGReich</w:t>
                </w:r>
              </w:sdtContent>
            </w:sdt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763514" w14:paraId="07894B11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121352C" w14:textId="77777777" w:rsidR="000E24AC" w:rsidRPr="00763514" w:rsidRDefault="00075B13" w:rsidP="009D0878">
            <w:pPr>
              <w:pStyle w:val="Icons"/>
              <w:rPr>
                <w:rFonts w:ascii="Helvetica" w:hAnsi="Helvetica"/>
                <w:sz w:val="24"/>
                <w:szCs w:val="24"/>
              </w:rPr>
            </w:pPr>
            <w:r w:rsidRPr="00763514">
              <w:rPr>
                <w:rFonts w:ascii="Helvetica" w:hAnsi="Helvetic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8E17674" wp14:editId="7C8A25E4">
                      <wp:extent cx="274320" cy="274320"/>
                      <wp:effectExtent l="0" t="0" r="11430" b="1143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3DAE1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CQ7nDp5A4AAC1oAAAOAAAAAAAAAAAAAAAAAC4CAABk&#10;cnMvZTJvRG9jLnhtbFBLAQItABQABgAIAAAAIQAYauyH2QAAAAMBAAAPAAAAAAAAAAAAAAAAAD4R&#10;AABkcnMvZG93bnJldi54bWxQSwUGAAAAAAQABADzAAAARBI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" path="m54,l815,r17,3l847,10r11,12l866,37r3,17l866,71r-8,15l847,98r-15,8l815,108r-761,l37,106,22,98,10,86,3,71,,54,3,37,10,22,22,10,37,3,54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" path="m54,l815,r17,2l847,10r11,12l866,37r3,17l866,71r-8,15l847,98r-15,7l815,108r-761,l37,105,22,98,10,86,3,71,,54,3,37,10,22,22,10,37,2,54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" path="m54,l815,r17,3l847,11r11,12l866,37r3,18l866,72r-8,15l847,98r-15,8l815,109r-761,l37,106,22,98,10,87,3,72,,55,3,37,10,23,22,11,37,3,54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201BBAB" w14:textId="77777777" w:rsidR="000E24AC" w:rsidRPr="00763514" w:rsidRDefault="00D44A76" w:rsidP="007850D1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Objective:"/>
                <w:tag w:val="Objective:"/>
                <w:id w:val="-376709012"/>
                <w:placeholder>
                  <w:docPart w:val="763817B6BF914795AA3EE834F28EACC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763514">
                  <w:rPr>
                    <w:rFonts w:ascii="Helvetica" w:hAnsi="Helvetica"/>
                    <w:b/>
                  </w:rPr>
                  <w:t>Objective</w:t>
                </w:r>
              </w:sdtContent>
            </w:sdt>
          </w:p>
        </w:tc>
      </w:tr>
    </w:tbl>
    <w:p w14:paraId="39118AA4" w14:textId="77777777" w:rsidR="00A77B4D" w:rsidRPr="00763514" w:rsidRDefault="003D42CF" w:rsidP="000627B5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To secure a challenging position in a reputable company to fully utilize my skills and training, while contributing to the success of a company. </w:t>
      </w:r>
      <w:r w:rsidR="003572DF" w:rsidRPr="00763514">
        <w:rPr>
          <w:rFonts w:ascii="Helvetica" w:hAnsi="Helvetica" w:cs="Times New Roman"/>
        </w:rPr>
        <w:t xml:space="preserve">Dynamic team player, an effective communicator with the </w:t>
      </w:r>
      <w:r w:rsidRPr="00763514">
        <w:rPr>
          <w:rFonts w:ascii="Helvetica" w:hAnsi="Helvetica" w:cs="Times New Roman"/>
        </w:rPr>
        <w:t>capability</w:t>
      </w:r>
      <w:r w:rsidR="003572DF" w:rsidRPr="00763514">
        <w:rPr>
          <w:rFonts w:ascii="Helvetica" w:hAnsi="Helvetica" w:cs="Times New Roman"/>
        </w:rPr>
        <w:t xml:space="preserve"> to think logically, a hard worker and </w:t>
      </w:r>
      <w:r w:rsidRPr="00763514">
        <w:rPr>
          <w:rFonts w:ascii="Helvetica" w:hAnsi="Helvetica" w:cs="Times New Roman"/>
        </w:rPr>
        <w:t>devoted</w:t>
      </w:r>
      <w:r w:rsidR="003572DF" w:rsidRPr="00763514">
        <w:rPr>
          <w:rFonts w:ascii="Helvetica" w:hAnsi="Helvetica" w:cs="Times New Roman"/>
        </w:rPr>
        <w:t xml:space="preserve"> to </w:t>
      </w:r>
      <w:r>
        <w:rPr>
          <w:rFonts w:ascii="Helvetica" w:hAnsi="Helvetica" w:cs="Times New Roman"/>
        </w:rPr>
        <w:t>surpassing</w:t>
      </w:r>
      <w:r w:rsidR="003572DF" w:rsidRPr="00763514">
        <w:rPr>
          <w:rFonts w:ascii="Helvetica" w:hAnsi="Helvetica" w:cs="Times New Roman"/>
        </w:rPr>
        <w:t xml:space="preserve"> company and personal goals.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763514" w14:paraId="65CE4D6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10089A5" w14:textId="77777777" w:rsidR="00A77B4D" w:rsidRPr="00763514" w:rsidRDefault="00075B13" w:rsidP="00075B13">
            <w:pPr>
              <w:pStyle w:val="Icons"/>
              <w:rPr>
                <w:rFonts w:ascii="Helvetica" w:hAnsi="Helvetica"/>
                <w:sz w:val="24"/>
                <w:szCs w:val="24"/>
              </w:rPr>
            </w:pPr>
            <w:r w:rsidRPr="00763514">
              <w:rPr>
                <w:rFonts w:ascii="Helvetica" w:hAnsi="Helvetic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ADC8F71" wp14:editId="5A77C661">
                      <wp:extent cx="274320" cy="274320"/>
                      <wp:effectExtent l="0" t="0" r="11430" b="1143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EF406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CAD7780" w14:textId="77777777" w:rsidR="00A77B4D" w:rsidRPr="00763514" w:rsidRDefault="00D44A76" w:rsidP="002146F8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66522219F22545199F67D415207E3A1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763514">
                  <w:rPr>
                    <w:rFonts w:ascii="Helvetica" w:hAnsi="Helvetica"/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367B60F3" w14:textId="77777777" w:rsidR="007C0E0E" w:rsidRPr="00763514" w:rsidRDefault="003572DF" w:rsidP="00B47E1E">
      <w:pPr>
        <w:pStyle w:val="Heading2"/>
        <w:rPr>
          <w:rFonts w:ascii="Helvetica" w:hAnsi="Helvetica"/>
          <w:sz w:val="24"/>
          <w:szCs w:val="24"/>
        </w:rPr>
      </w:pPr>
      <w:r w:rsidRPr="00763514">
        <w:rPr>
          <w:rFonts w:ascii="Helvetica" w:hAnsi="Helvetica"/>
          <w:color w:val="007FAA" w:themeColor="accent5"/>
          <w:sz w:val="24"/>
          <w:szCs w:val="24"/>
        </w:rPr>
        <w:t>General Education Degree</w:t>
      </w:r>
      <w:r w:rsidR="007C0E0E" w:rsidRPr="00763514">
        <w:rPr>
          <w:rFonts w:ascii="Helvetica" w:hAnsi="Helvetica"/>
          <w:color w:val="007FAA" w:themeColor="accent5"/>
          <w:sz w:val="24"/>
          <w:szCs w:val="24"/>
        </w:rPr>
        <w:t xml:space="preserve"> </w:t>
      </w:r>
      <w:r w:rsidR="007C0E0E" w:rsidRPr="00763514">
        <w:rPr>
          <w:rFonts w:ascii="Helvetica" w:hAnsi="Helvetica"/>
          <w:sz w:val="24"/>
          <w:szCs w:val="24"/>
        </w:rPr>
        <w:t xml:space="preserve">| </w:t>
      </w:r>
      <w:r w:rsidRPr="00763514">
        <w:rPr>
          <w:rStyle w:val="Emphasis"/>
          <w:rFonts w:ascii="Helvetica" w:hAnsi="Helvetica"/>
          <w:sz w:val="24"/>
          <w:szCs w:val="24"/>
        </w:rPr>
        <w:t>Northern Nevada Literacy Council</w:t>
      </w:r>
    </w:p>
    <w:p w14:paraId="36431488" w14:textId="7CD42EC6" w:rsidR="007C0E0E" w:rsidRDefault="003572DF" w:rsidP="007C0E0E">
      <w:pPr>
        <w:rPr>
          <w:rFonts w:ascii="Helvetica" w:hAnsi="Helvetica"/>
          <w:b/>
          <w:bCs/>
          <w:sz w:val="24"/>
          <w:szCs w:val="24"/>
        </w:rPr>
      </w:pPr>
      <w:r w:rsidRPr="003D42CF">
        <w:rPr>
          <w:rFonts w:ascii="Helvetica" w:hAnsi="Helvetica"/>
          <w:b/>
          <w:bCs/>
          <w:sz w:val="24"/>
          <w:szCs w:val="24"/>
        </w:rPr>
        <w:t>February 2013</w:t>
      </w:r>
    </w:p>
    <w:p w14:paraId="4974C66D" w14:textId="1B99295D" w:rsidR="009F209E" w:rsidRPr="00763514" w:rsidRDefault="009F209E" w:rsidP="009F209E">
      <w:pPr>
        <w:pStyle w:val="Heading2"/>
        <w:rPr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Graphic Communications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</w:t>
      </w:r>
      <w:r w:rsidRPr="00763514">
        <w:rPr>
          <w:rFonts w:ascii="Helvetica" w:hAnsi="Helvetica"/>
          <w:sz w:val="24"/>
          <w:szCs w:val="24"/>
        </w:rPr>
        <w:t xml:space="preserve">| </w:t>
      </w:r>
      <w:r>
        <w:rPr>
          <w:rStyle w:val="Emphasis"/>
          <w:rFonts w:ascii="Helvetica" w:hAnsi="Helvetica"/>
          <w:sz w:val="24"/>
          <w:szCs w:val="24"/>
        </w:rPr>
        <w:t>Truckee Meadow Community College</w:t>
      </w:r>
    </w:p>
    <w:p w14:paraId="731360C8" w14:textId="57DECCD7" w:rsidR="009F209E" w:rsidRPr="003D42CF" w:rsidRDefault="009F209E" w:rsidP="007C0E0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Fall 2019 - Currently enrolled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763514" w14:paraId="586D360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777F78" w14:textId="77777777" w:rsidR="005E088C" w:rsidRPr="00763514" w:rsidRDefault="00075B13" w:rsidP="00075B13">
            <w:pPr>
              <w:pStyle w:val="Icons"/>
              <w:rPr>
                <w:rFonts w:ascii="Helvetica" w:hAnsi="Helvetica"/>
                <w:sz w:val="24"/>
                <w:szCs w:val="24"/>
              </w:rPr>
            </w:pPr>
            <w:r w:rsidRPr="00763514">
              <w:rPr>
                <w:rFonts w:ascii="Helvetica" w:hAnsi="Helvetica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0025965" wp14:editId="352C4F95">
                      <wp:extent cx="274320" cy="274320"/>
                      <wp:effectExtent l="0" t="0" r="11430" b="1143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B833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62052B" w14:textId="77777777" w:rsidR="005E088C" w:rsidRPr="00763514" w:rsidRDefault="00D44A76" w:rsidP="0004158B">
            <w:pPr>
              <w:pStyle w:val="Heading1"/>
              <w:outlineLvl w:val="0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6D90FF3D32C1458E915D54E68EEB556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763514">
                  <w:rPr>
                    <w:rFonts w:ascii="Helvetica" w:hAnsi="Helvetica"/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3B34FB3C" w14:textId="77777777" w:rsidR="00C55DF7" w:rsidRPr="00763514" w:rsidRDefault="00C55DF7" w:rsidP="00C55DF7">
      <w:pPr>
        <w:pStyle w:val="Heading2"/>
        <w:rPr>
          <w:rStyle w:val="Emphasis"/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Custom Ink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| </w:t>
      </w:r>
      <w:r>
        <w:rPr>
          <w:rStyle w:val="Emphasis"/>
          <w:rFonts w:ascii="Helvetica" w:hAnsi="Helvetica"/>
          <w:sz w:val="24"/>
          <w:szCs w:val="24"/>
        </w:rPr>
        <w:t>Production Artist</w:t>
      </w:r>
    </w:p>
    <w:p w14:paraId="7A970B5A" w14:textId="77777777" w:rsidR="00C55DF7" w:rsidRPr="003D42CF" w:rsidRDefault="00C55DF7" w:rsidP="00C55DF7">
      <w:pPr>
        <w:pStyle w:val="Heading2"/>
        <w:rPr>
          <w:rFonts w:ascii="Helvetica" w:hAnsi="Helvetica"/>
          <w:sz w:val="20"/>
          <w:szCs w:val="20"/>
        </w:rPr>
      </w:pPr>
      <w:r>
        <w:rPr>
          <w:rStyle w:val="Emphasis"/>
          <w:rFonts w:ascii="Helvetica" w:hAnsi="Helvetica"/>
          <w:sz w:val="20"/>
          <w:szCs w:val="20"/>
        </w:rPr>
        <w:t>July 2021 –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>
        <w:rPr>
          <w:rStyle w:val="Emphasis"/>
          <w:rFonts w:ascii="Helvetica" w:hAnsi="Helvetica"/>
          <w:sz w:val="20"/>
          <w:szCs w:val="20"/>
        </w:rPr>
        <w:t>Current</w:t>
      </w:r>
    </w:p>
    <w:p w14:paraId="0F9B84BE" w14:textId="2DDAB864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Process customer orders for </w:t>
      </w:r>
      <w:r w:rsidR="00637D57">
        <w:rPr>
          <w:rFonts w:ascii="Helvetica" w:hAnsi="Helvetica" w:cs="Times New Roman"/>
          <w:color w:val="007FAA" w:themeColor="accent5"/>
          <w:sz w:val="20"/>
          <w:szCs w:val="20"/>
        </w:rPr>
        <w:t>screen-print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and ensuring accuracy while meeting print minimums</w:t>
      </w:r>
    </w:p>
    <w:p w14:paraId="5C40290A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Uses a wide range of tools and guidelines to meet customer satisfaction across a wide range of custom apparel and products</w:t>
      </w:r>
    </w:p>
    <w:p w14:paraId="2473516E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Contribute to the overall success of the art and design team by ensuring high accuracy with high volume of orders</w:t>
      </w:r>
    </w:p>
    <w:p w14:paraId="7707B8E8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Adapt to changing guidelines and procedures across the company</w:t>
      </w:r>
    </w:p>
    <w:p w14:paraId="457F6F67" w14:textId="063B6965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Communicate across different teams and departments to ensure order accuracy and customer satisfaction</w:t>
      </w:r>
    </w:p>
    <w:p w14:paraId="3046F7F2" w14:textId="77777777" w:rsidR="00C55DF7" w:rsidRP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</w:p>
    <w:p w14:paraId="3044F7A0" w14:textId="77777777" w:rsidR="00C55DF7" w:rsidRPr="00763514" w:rsidRDefault="00C55DF7" w:rsidP="00C55DF7">
      <w:pPr>
        <w:pStyle w:val="Heading2"/>
        <w:rPr>
          <w:rStyle w:val="Emphasis"/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Custom Ink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| </w:t>
      </w:r>
      <w:r>
        <w:rPr>
          <w:rStyle w:val="Emphasis"/>
          <w:rFonts w:ascii="Helvetica" w:hAnsi="Helvetica"/>
          <w:sz w:val="24"/>
          <w:szCs w:val="24"/>
        </w:rPr>
        <w:t>Production</w:t>
      </w:r>
    </w:p>
    <w:p w14:paraId="60DC8DC3" w14:textId="77777777" w:rsidR="00C55DF7" w:rsidRPr="003D42CF" w:rsidRDefault="00C55DF7" w:rsidP="00C55DF7">
      <w:pPr>
        <w:pStyle w:val="Heading2"/>
        <w:rPr>
          <w:rFonts w:ascii="Helvetica" w:hAnsi="Helvetica"/>
          <w:sz w:val="20"/>
          <w:szCs w:val="20"/>
        </w:rPr>
      </w:pPr>
      <w:r>
        <w:rPr>
          <w:rStyle w:val="Emphasis"/>
          <w:rFonts w:ascii="Helvetica" w:hAnsi="Helvetica"/>
          <w:sz w:val="20"/>
          <w:szCs w:val="20"/>
        </w:rPr>
        <w:t>November 2020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>
        <w:rPr>
          <w:rStyle w:val="Emphasis"/>
          <w:rFonts w:ascii="Helvetica" w:hAnsi="Helvetica"/>
          <w:sz w:val="20"/>
          <w:szCs w:val="20"/>
        </w:rPr>
        <w:t>–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>
        <w:rPr>
          <w:rStyle w:val="Emphasis"/>
          <w:rFonts w:ascii="Helvetica" w:hAnsi="Helvetica"/>
          <w:sz w:val="20"/>
          <w:szCs w:val="20"/>
        </w:rPr>
        <w:t>July 2021</w:t>
      </w:r>
    </w:p>
    <w:p w14:paraId="08376D7A" w14:textId="3AF91AFE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Work as part of a crew </w:t>
      </w:r>
      <w:r w:rsidR="00637D57">
        <w:rPr>
          <w:rFonts w:ascii="Helvetica" w:hAnsi="Helvetica" w:cs="Times New Roman"/>
          <w:color w:val="007FAA" w:themeColor="accent5"/>
          <w:sz w:val="20"/>
          <w:szCs w:val="20"/>
        </w:rPr>
        <w:t>screen-printing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apparel</w:t>
      </w:r>
    </w:p>
    <w:p w14:paraId="516F898E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Meet high demand and remain flexible moving from position to position to reach goals</w:t>
      </w:r>
    </w:p>
    <w:p w14:paraId="3EFCFB2E" w14:textId="1DADF91C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Contribute to the overall success of the production floor by putting out many high-quality screens and prepping them for </w:t>
      </w:r>
      <w:r w:rsidR="00637D57">
        <w:rPr>
          <w:rFonts w:ascii="Helvetica" w:hAnsi="Helvetica" w:cs="Times New Roman"/>
          <w:color w:val="007FAA" w:themeColor="accent5"/>
          <w:sz w:val="20"/>
          <w:szCs w:val="20"/>
        </w:rPr>
        <w:t>screen-print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</w:t>
      </w:r>
    </w:p>
    <w:p w14:paraId="0A3CF173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Keep the working area clean, store tools and equipment in the designated area</w:t>
      </w:r>
    </w:p>
    <w:p w14:paraId="5B3FB756" w14:textId="777A232A" w:rsidR="00C55DF7" w:rsidRDefault="00C55DF7" w:rsidP="00F30708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>
        <w:rPr>
          <w:rFonts w:ascii="Helvetica" w:hAnsi="Helvetica" w:cs="Times New Roman"/>
          <w:color w:val="007FAA" w:themeColor="accent5"/>
          <w:sz w:val="20"/>
          <w:szCs w:val="20"/>
        </w:rPr>
        <w:t>Examine job orders to determine quantities to be printed, stock specifications, colors, or special printing instructions</w:t>
      </w:r>
    </w:p>
    <w:p w14:paraId="23A405C2" w14:textId="77777777" w:rsidR="00F30708" w:rsidRPr="00F30708" w:rsidRDefault="00F30708" w:rsidP="00F30708">
      <w:pPr>
        <w:rPr>
          <w:rFonts w:ascii="Helvetica" w:hAnsi="Helvetica" w:cs="Times New Roman"/>
          <w:color w:val="007FAA" w:themeColor="accent5"/>
          <w:sz w:val="20"/>
          <w:szCs w:val="20"/>
        </w:rPr>
      </w:pPr>
    </w:p>
    <w:p w14:paraId="49B6BC76" w14:textId="77777777" w:rsidR="00C55DF7" w:rsidRPr="00763514" w:rsidRDefault="00C55DF7" w:rsidP="00C55DF7">
      <w:pPr>
        <w:pStyle w:val="Heading2"/>
        <w:rPr>
          <w:rStyle w:val="Emphasis"/>
          <w:rFonts w:ascii="Helvetica" w:hAnsi="Helvetica"/>
          <w:sz w:val="24"/>
          <w:szCs w:val="24"/>
        </w:rPr>
      </w:pPr>
      <w:r>
        <w:rPr>
          <w:rFonts w:ascii="Helvetica" w:hAnsi="Helvetica"/>
          <w:color w:val="007FAA" w:themeColor="accent5"/>
          <w:sz w:val="24"/>
          <w:szCs w:val="24"/>
        </w:rPr>
        <w:t>Boomer Tattoo</w:t>
      </w:r>
      <w:r w:rsidRPr="00763514">
        <w:rPr>
          <w:rFonts w:ascii="Helvetica" w:hAnsi="Helvetica"/>
          <w:color w:val="007FAA" w:themeColor="accent5"/>
          <w:sz w:val="24"/>
          <w:szCs w:val="24"/>
        </w:rPr>
        <w:t xml:space="preserve"> | </w:t>
      </w:r>
      <w:r>
        <w:rPr>
          <w:rStyle w:val="Emphasis"/>
          <w:rFonts w:ascii="Helvetica" w:hAnsi="Helvetica"/>
          <w:sz w:val="24"/>
          <w:szCs w:val="24"/>
        </w:rPr>
        <w:t>Graphic Designer</w:t>
      </w:r>
    </w:p>
    <w:p w14:paraId="0268CF77" w14:textId="6166479C" w:rsidR="00C55DF7" w:rsidRPr="003D42CF" w:rsidRDefault="00C55DF7" w:rsidP="00C55DF7">
      <w:pPr>
        <w:pStyle w:val="Heading2"/>
        <w:rPr>
          <w:rFonts w:ascii="Helvetica" w:hAnsi="Helvetica"/>
          <w:sz w:val="20"/>
          <w:szCs w:val="20"/>
        </w:rPr>
      </w:pPr>
      <w:r>
        <w:rPr>
          <w:rStyle w:val="Emphasis"/>
          <w:rFonts w:ascii="Helvetica" w:hAnsi="Helvetica"/>
          <w:sz w:val="20"/>
          <w:szCs w:val="20"/>
        </w:rPr>
        <w:t>December 2019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 w:rsidR="00637D57">
        <w:rPr>
          <w:rStyle w:val="Emphasis"/>
          <w:rFonts w:ascii="Helvetica" w:hAnsi="Helvetica"/>
          <w:sz w:val="20"/>
          <w:szCs w:val="20"/>
        </w:rPr>
        <w:t>–</w:t>
      </w:r>
      <w:r w:rsidRPr="003D42CF">
        <w:rPr>
          <w:rStyle w:val="Emphasis"/>
          <w:rFonts w:ascii="Helvetica" w:hAnsi="Helvetica"/>
          <w:sz w:val="20"/>
          <w:szCs w:val="20"/>
        </w:rPr>
        <w:t xml:space="preserve"> </w:t>
      </w:r>
      <w:r w:rsidR="00637D57">
        <w:rPr>
          <w:rStyle w:val="Emphasis"/>
          <w:rFonts w:ascii="Helvetica" w:hAnsi="Helvetica"/>
          <w:sz w:val="20"/>
          <w:szCs w:val="20"/>
        </w:rPr>
        <w:t>May 2020</w:t>
      </w:r>
    </w:p>
    <w:p w14:paraId="09EBBE7B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>Eliminate reliance on outside contractors by designing and producing marketing collateral and display merchandising in-house.</w:t>
      </w:r>
    </w:p>
    <w:p w14:paraId="33F73BA5" w14:textId="77777777" w:rsidR="00C55DF7" w:rsidRDefault="00C55DF7" w:rsidP="00C55DF7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>Conceive and launch quarterly art and digitizing review publication specially geared towards sales force for dual purposing as a</w:t>
      </w:r>
      <w:r>
        <w:rPr>
          <w:rFonts w:ascii="Helvetica" w:hAnsi="Helvetica" w:cs="Times New Roman"/>
          <w:color w:val="007FAA" w:themeColor="accent5"/>
          <w:sz w:val="20"/>
          <w:szCs w:val="20"/>
        </w:rPr>
        <w:t xml:space="preserve"> piece of</w:t>
      </w: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 xml:space="preserve"> information and motivational tool.</w:t>
      </w:r>
    </w:p>
    <w:p w14:paraId="4857AA65" w14:textId="60F1E408" w:rsidR="007436BA" w:rsidRPr="00C55DF7" w:rsidRDefault="00C55DF7" w:rsidP="007436BA">
      <w:pPr>
        <w:pStyle w:val="ListParagraph"/>
        <w:numPr>
          <w:ilvl w:val="0"/>
          <w:numId w:val="18"/>
        </w:numPr>
        <w:spacing w:line="240" w:lineRule="auto"/>
        <w:rPr>
          <w:rFonts w:ascii="Helvetica" w:hAnsi="Helvetica" w:cs="Times New Roman"/>
          <w:color w:val="007FAA" w:themeColor="accent5"/>
          <w:sz w:val="20"/>
          <w:szCs w:val="20"/>
        </w:rPr>
      </w:pP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 xml:space="preserve">Contribute to product development, brainstorm with marketing clients, inspect and approve printed pieces, provide design direction to </w:t>
      </w:r>
      <w:r w:rsidR="00F30708" w:rsidRPr="002D187B">
        <w:rPr>
          <w:rFonts w:ascii="Helvetica" w:hAnsi="Helvetica" w:cs="Times New Roman"/>
          <w:color w:val="007FAA" w:themeColor="accent5"/>
          <w:sz w:val="20"/>
          <w:szCs w:val="20"/>
        </w:rPr>
        <w:t>colleagues,</w:t>
      </w:r>
      <w:r w:rsidRPr="002D187B">
        <w:rPr>
          <w:rFonts w:ascii="Helvetica" w:hAnsi="Helvetica" w:cs="Times New Roman"/>
          <w:color w:val="007FAA" w:themeColor="accent5"/>
          <w:sz w:val="20"/>
          <w:szCs w:val="20"/>
        </w:rPr>
        <w:t xml:space="preserve"> and work efficiently under tight deadlines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763514" w14:paraId="6BDAA64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B836B1" w14:textId="77777777" w:rsidR="00143224" w:rsidRPr="00763514" w:rsidRDefault="00075B13" w:rsidP="00075B13">
            <w:pPr>
              <w:pStyle w:val="Icons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C466B63" wp14:editId="3492A570">
                      <wp:extent cx="274320" cy="274320"/>
                      <wp:effectExtent l="0" t="0" r="11430" b="1143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587C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D4MguwuSEAAMHQAAAOAAAAAAAAAAAAAAAAAC4CAABkcnMvZTJvRG9jLnhtbFBLAQItABQABgAI&#10;AAAAIQAYauyH2QAAAAMBAAAPAAAAAAAAAAAAAAAAABMkAABkcnMvZG93bnJldi54bWxQSwUGAAAA&#10;AAQABADzAAAAGSU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" path="m35,l49,2r11,8l67,21r3,14l67,48,60,60,49,67,35,70,21,67,10,60,3,48,,35,3,21,10,10,21,2,35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#1cc5ff [2168]" strokecolor="#007faa [3208]" strokeweight=".5pt">
                        <v:fill color2="#00afeb [2616]" rotate="t" colors="0 #9bbdd7;.5 #8eb2cd;1 #79a8ca" focus="100%" type="gradient">
                          <o:fill v:ext="view" type="gradientUnscaled"/>
                        </v:fill>
                        <v:stroke joinstyle="miter"/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2171DB0" w14:textId="77777777" w:rsidR="00143224" w:rsidRPr="00763514" w:rsidRDefault="00D44A76" w:rsidP="00AD6216">
            <w:pPr>
              <w:pStyle w:val="Heading1"/>
              <w:outlineLvl w:val="0"/>
              <w:rPr>
                <w:rFonts w:ascii="Helvetica" w:hAnsi="Helvetica"/>
              </w:rPr>
            </w:pPr>
            <w:sdt>
              <w:sdtPr>
                <w:rPr>
                  <w:rFonts w:ascii="Helvetica" w:hAnsi="Helvetica"/>
                </w:rPr>
                <w:alias w:val="Skills:"/>
                <w:tag w:val="Skills:"/>
                <w:id w:val="-925109897"/>
                <w:placeholder>
                  <w:docPart w:val="DE69DADA128A4CAC8BB7573BFC39EEE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63514">
                  <w:rPr>
                    <w:rFonts w:ascii="Helvetica" w:hAnsi="Helvetica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763514" w14:paraId="56FBBB31" w14:textId="77777777" w:rsidTr="00763514">
        <w:trPr>
          <w:trHeight w:val="80"/>
        </w:trPr>
        <w:tc>
          <w:tcPr>
            <w:tcW w:w="4320" w:type="dxa"/>
          </w:tcPr>
          <w:p w14:paraId="3E2ACF1C" w14:textId="32FE51C2" w:rsidR="00763514" w:rsidRDefault="00763514" w:rsidP="00763514">
            <w:pPr>
              <w:pStyle w:val="ListBullet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</w:rPr>
              <w:t>Comfortable with physically demanding, hands</w:t>
            </w:r>
            <w:r w:rsidR="009F209E">
              <w:rPr>
                <w:rFonts w:ascii="Helvetica" w:hAnsi="Helvetica"/>
              </w:rPr>
              <w:t>-</w:t>
            </w:r>
            <w:r w:rsidRPr="00763514">
              <w:rPr>
                <w:rFonts w:ascii="Helvetica" w:hAnsi="Helvetica"/>
              </w:rPr>
              <w:t>on work</w:t>
            </w:r>
          </w:p>
          <w:p w14:paraId="3A950FD4" w14:textId="77777777" w:rsidR="00CA5E32" w:rsidRPr="00763514" w:rsidRDefault="00CA5E32" w:rsidP="00CA5E3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Helvetica" w:hAnsi="Helvetica"/>
              </w:rPr>
            </w:pPr>
          </w:p>
          <w:p w14:paraId="42E807DE" w14:textId="66F9E18C" w:rsidR="00CA5E32" w:rsidRPr="00CA5E32" w:rsidRDefault="00763514" w:rsidP="00CA5E32">
            <w:pPr>
              <w:pStyle w:val="ListBullet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  <w:color w:val="444444"/>
                <w:shd w:val="clear" w:color="auto" w:fill="FFFFFF"/>
              </w:rPr>
              <w:t>Flexible and adaptable loves a fast-paced</w:t>
            </w:r>
            <w:r>
              <w:rPr>
                <w:rFonts w:ascii="Helvetica" w:hAnsi="Helvetica"/>
                <w:color w:val="444444"/>
                <w:shd w:val="clear" w:color="auto" w:fill="FFFFFF"/>
              </w:rPr>
              <w:t xml:space="preserve"> team-oriented</w:t>
            </w:r>
            <w:r w:rsidRPr="00763514">
              <w:rPr>
                <w:rFonts w:ascii="Helvetica" w:hAnsi="Helvetica"/>
                <w:color w:val="444444"/>
                <w:shd w:val="clear" w:color="auto" w:fill="FFFFFF"/>
              </w:rPr>
              <w:t xml:space="preserve"> environment</w:t>
            </w:r>
          </w:p>
          <w:p w14:paraId="7E6C57E4" w14:textId="77777777" w:rsidR="00CA5E32" w:rsidRPr="00CA5E32" w:rsidRDefault="00CA5E32" w:rsidP="009F209E">
            <w:pPr>
              <w:rPr>
                <w:rFonts w:ascii="Helvetica" w:hAnsi="Helvetica" w:cs="Helvetica"/>
              </w:rPr>
            </w:pPr>
          </w:p>
          <w:p w14:paraId="36BD9594" w14:textId="77777777" w:rsidR="002D187B" w:rsidRPr="009F209E" w:rsidRDefault="002D187B" w:rsidP="009F209E">
            <w:pPr>
              <w:rPr>
                <w:rFonts w:ascii="Helvetica" w:hAnsi="Helvetica" w:cs="Helvetica"/>
              </w:rPr>
            </w:pPr>
          </w:p>
          <w:p w14:paraId="2BE08520" w14:textId="4101BA98" w:rsidR="00C60861" w:rsidRPr="00C60861" w:rsidRDefault="002D187B" w:rsidP="00C60861">
            <w:pPr>
              <w:pStyle w:val="ListBulle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Adobe </w:t>
            </w:r>
            <w:r w:rsidR="00C60861">
              <w:rPr>
                <w:rFonts w:ascii="Helvetica" w:hAnsi="Helvetica" w:cs="Helvetica"/>
              </w:rPr>
              <w:t>Photoshop</w:t>
            </w:r>
          </w:p>
          <w:p w14:paraId="5F5FDF76" w14:textId="0D01E61E" w:rsidR="00C60861" w:rsidRDefault="00C60861" w:rsidP="00C60861">
            <w:pPr>
              <w:rPr>
                <w:rFonts w:ascii="Helvetica" w:hAnsi="Helvetica" w:cs="Helvetica"/>
              </w:rPr>
            </w:pPr>
          </w:p>
          <w:p w14:paraId="1CE5D20F" w14:textId="77777777" w:rsidR="00C60861" w:rsidRPr="00C60861" w:rsidRDefault="00C60861" w:rsidP="00C60861">
            <w:pPr>
              <w:rPr>
                <w:rFonts w:ascii="Helvetica" w:hAnsi="Helvetica" w:cs="Helvetica"/>
              </w:rPr>
            </w:pPr>
          </w:p>
          <w:p w14:paraId="1E8E2BDA" w14:textId="59299907" w:rsidR="00C60861" w:rsidRDefault="00C60861" w:rsidP="00763514">
            <w:pPr>
              <w:pStyle w:val="ListBulle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Adobe Illustrator</w:t>
            </w:r>
          </w:p>
          <w:p w14:paraId="64696F0A" w14:textId="3BD5AD26" w:rsidR="00C60861" w:rsidRDefault="00C60861" w:rsidP="00C6086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Helvetica" w:hAnsi="Helvetica" w:cs="Helvetica"/>
              </w:rPr>
            </w:pPr>
          </w:p>
          <w:p w14:paraId="0F606579" w14:textId="77777777" w:rsidR="00C60861" w:rsidRDefault="00C60861" w:rsidP="00C6086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Helvetica" w:hAnsi="Helvetica" w:cs="Helvetica"/>
              </w:rPr>
            </w:pPr>
          </w:p>
          <w:p w14:paraId="62E83D98" w14:textId="77777777" w:rsidR="00C60861" w:rsidRDefault="00C60861" w:rsidP="00C6086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Helvetica" w:hAnsi="Helvetica" w:cs="Helvetica"/>
              </w:rPr>
            </w:pPr>
          </w:p>
          <w:p w14:paraId="0B5837D2" w14:textId="35463EE9" w:rsidR="002D187B" w:rsidRPr="00CA5E32" w:rsidRDefault="002D187B" w:rsidP="00C6086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14:paraId="5262342D" w14:textId="038CFA55" w:rsidR="00F904FC" w:rsidRDefault="00763514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 w:rsidRPr="00763514">
              <w:rPr>
                <w:rFonts w:ascii="Helvetica" w:hAnsi="Helvetica"/>
              </w:rPr>
              <w:t>Takes</w:t>
            </w:r>
            <w:r>
              <w:rPr>
                <w:rFonts w:ascii="Helvetica" w:hAnsi="Helvetica"/>
              </w:rPr>
              <w:t xml:space="preserve"> </w:t>
            </w:r>
            <w:r w:rsidRPr="00763514">
              <w:rPr>
                <w:rFonts w:ascii="Helvetica" w:hAnsi="Helvetica"/>
              </w:rPr>
              <w:t>ownership/leadership</w:t>
            </w:r>
          </w:p>
          <w:p w14:paraId="526C38D7" w14:textId="77777777" w:rsidR="00CA5E32" w:rsidRPr="00763514" w:rsidRDefault="00CA5E32" w:rsidP="00CA5E3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Helvetica" w:hAnsi="Helvetica"/>
              </w:rPr>
            </w:pPr>
          </w:p>
          <w:p w14:paraId="0356F37F" w14:textId="450F2952" w:rsidR="00CA5E32" w:rsidRDefault="00763514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Critical thinking/problem solving</w:t>
            </w:r>
          </w:p>
          <w:p w14:paraId="2DCD6F5F" w14:textId="77777777" w:rsidR="00C60861" w:rsidRDefault="00C60861" w:rsidP="00C60861">
            <w:pPr>
              <w:pStyle w:val="ListParagraph"/>
              <w:numPr>
                <w:ilvl w:val="0"/>
                <w:numId w:val="0"/>
              </w:numPr>
              <w:ind w:left="1440"/>
              <w:rPr>
                <w:rFonts w:ascii="Helvetica" w:hAnsi="Helvetica"/>
              </w:rPr>
            </w:pPr>
          </w:p>
          <w:p w14:paraId="71B0FC56" w14:textId="285F26C3" w:rsidR="00C60861" w:rsidRDefault="00C60861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Graphic Design Principles</w:t>
            </w:r>
          </w:p>
          <w:p w14:paraId="00466E45" w14:textId="77777777" w:rsidR="00C60861" w:rsidRDefault="00C60861" w:rsidP="00C60861">
            <w:pPr>
              <w:pStyle w:val="ListParagraph"/>
              <w:rPr>
                <w:rFonts w:ascii="Helvetica" w:hAnsi="Helvetica"/>
              </w:rPr>
            </w:pPr>
          </w:p>
          <w:p w14:paraId="655EC8B3" w14:textId="2DC29382" w:rsidR="00C60861" w:rsidRDefault="00C60861" w:rsidP="00C60861">
            <w:pPr>
              <w:pStyle w:val="ListBullet"/>
              <w:numPr>
                <w:ilvl w:val="0"/>
                <w:numId w:val="20"/>
              </w:numPr>
              <w:spacing w:after="8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Effective Time Management</w:t>
            </w:r>
          </w:p>
          <w:p w14:paraId="1FF2F039" w14:textId="77777777" w:rsidR="00C60861" w:rsidRDefault="00C60861" w:rsidP="00C60861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Helvetica" w:hAnsi="Helvetica"/>
              </w:rPr>
            </w:pPr>
          </w:p>
          <w:p w14:paraId="06BFE021" w14:textId="77777777" w:rsidR="00CA5E32" w:rsidRPr="00CA5E32" w:rsidRDefault="00CA5E32" w:rsidP="00CA5E32">
            <w:pPr>
              <w:ind w:left="568" w:hanging="284"/>
              <w:rPr>
                <w:rFonts w:ascii="Helvetica" w:hAnsi="Helvetica"/>
              </w:rPr>
            </w:pPr>
          </w:p>
          <w:p w14:paraId="1C7887BA" w14:textId="6FF1B466" w:rsidR="00CA5E32" w:rsidRPr="00CA5E32" w:rsidRDefault="00CA5E32" w:rsidP="009F209E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Helvetica" w:hAnsi="Helvetica" w:cs="Helvetica"/>
              </w:rPr>
            </w:pPr>
          </w:p>
        </w:tc>
      </w:tr>
    </w:tbl>
    <w:p w14:paraId="124931BA" w14:textId="459E146A" w:rsidR="007A0F44" w:rsidRDefault="007A0F44" w:rsidP="00316CE4"/>
    <w:p w14:paraId="5C820C42" w14:textId="77777777" w:rsidR="002D187B" w:rsidRPr="00565B06" w:rsidRDefault="002D187B" w:rsidP="00316CE4"/>
    <w:sectPr w:rsidR="002D187B" w:rsidRPr="00565B06" w:rsidSect="00F30708">
      <w:footerReference w:type="default" r:id="rId11"/>
      <w:headerReference w:type="first" r:id="rId12"/>
      <w:pgSz w:w="12240" w:h="15840" w:code="1"/>
      <w:pgMar w:top="720" w:right="1440" w:bottom="806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6248" w14:textId="77777777" w:rsidR="00D44A76" w:rsidRDefault="00D44A76" w:rsidP="00F534FB">
      <w:pPr>
        <w:spacing w:after="0"/>
      </w:pPr>
      <w:r>
        <w:separator/>
      </w:r>
    </w:p>
  </w:endnote>
  <w:endnote w:type="continuationSeparator" w:id="0">
    <w:p w14:paraId="0488156F" w14:textId="77777777" w:rsidR="00D44A76" w:rsidRDefault="00D44A7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C48F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1747" w14:textId="77777777" w:rsidR="00D44A76" w:rsidRDefault="00D44A76" w:rsidP="00F534FB">
      <w:pPr>
        <w:spacing w:after="0"/>
      </w:pPr>
      <w:r>
        <w:separator/>
      </w:r>
    </w:p>
  </w:footnote>
  <w:footnote w:type="continuationSeparator" w:id="0">
    <w:p w14:paraId="349A3D96" w14:textId="77777777" w:rsidR="00D44A76" w:rsidRDefault="00D44A7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88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FF606E" wp14:editId="67233A3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28C9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D15D5"/>
    <w:multiLevelType w:val="hybridMultilevel"/>
    <w:tmpl w:val="9A0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B5BFB"/>
    <w:multiLevelType w:val="hybridMultilevel"/>
    <w:tmpl w:val="0B6A3AC0"/>
    <w:lvl w:ilvl="0" w:tplc="C1AC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7D5F69"/>
    <w:multiLevelType w:val="hybridMultilevel"/>
    <w:tmpl w:val="04D4A0A6"/>
    <w:lvl w:ilvl="0" w:tplc="AF34F0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FAA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C84EE1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A" w:themeColor="accent5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A1394"/>
    <w:multiLevelType w:val="multilevel"/>
    <w:tmpl w:val="9FB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F7F7F7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5D04B3"/>
    <w:multiLevelType w:val="hybridMultilevel"/>
    <w:tmpl w:val="C24A20F2"/>
    <w:lvl w:ilvl="0" w:tplc="65FE5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A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867C5"/>
    <w:multiLevelType w:val="multilevel"/>
    <w:tmpl w:val="A0F4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83752">
    <w:abstractNumId w:val="9"/>
  </w:num>
  <w:num w:numId="2" w16cid:durableId="2023505204">
    <w:abstractNumId w:val="9"/>
    <w:lvlOverride w:ilvl="0">
      <w:startOverride w:val="1"/>
    </w:lvlOverride>
  </w:num>
  <w:num w:numId="3" w16cid:durableId="1889102493">
    <w:abstractNumId w:val="10"/>
  </w:num>
  <w:num w:numId="4" w16cid:durableId="33192990">
    <w:abstractNumId w:val="16"/>
  </w:num>
  <w:num w:numId="5" w16cid:durableId="1376154467">
    <w:abstractNumId w:val="8"/>
  </w:num>
  <w:num w:numId="6" w16cid:durableId="226691761">
    <w:abstractNumId w:val="7"/>
  </w:num>
  <w:num w:numId="7" w16cid:durableId="781345743">
    <w:abstractNumId w:val="6"/>
  </w:num>
  <w:num w:numId="8" w16cid:durableId="236794254">
    <w:abstractNumId w:val="5"/>
  </w:num>
  <w:num w:numId="9" w16cid:durableId="1964728152">
    <w:abstractNumId w:val="4"/>
  </w:num>
  <w:num w:numId="10" w16cid:durableId="1969163504">
    <w:abstractNumId w:val="3"/>
  </w:num>
  <w:num w:numId="11" w16cid:durableId="465396234">
    <w:abstractNumId w:val="2"/>
  </w:num>
  <w:num w:numId="12" w16cid:durableId="964776638">
    <w:abstractNumId w:val="1"/>
  </w:num>
  <w:num w:numId="13" w16cid:durableId="843129479">
    <w:abstractNumId w:val="0"/>
  </w:num>
  <w:num w:numId="14" w16cid:durableId="1888099942">
    <w:abstractNumId w:val="15"/>
  </w:num>
  <w:num w:numId="15" w16cid:durableId="2108843181">
    <w:abstractNumId w:val="13"/>
  </w:num>
  <w:num w:numId="16" w16cid:durableId="1454249567">
    <w:abstractNumId w:val="18"/>
  </w:num>
  <w:num w:numId="17" w16cid:durableId="1132097390">
    <w:abstractNumId w:val="12"/>
  </w:num>
  <w:num w:numId="18" w16cid:durableId="21173358">
    <w:abstractNumId w:val="19"/>
  </w:num>
  <w:num w:numId="19" w16cid:durableId="435028379">
    <w:abstractNumId w:val="20"/>
  </w:num>
  <w:num w:numId="20" w16cid:durableId="257298692">
    <w:abstractNumId w:val="14"/>
  </w:num>
  <w:num w:numId="21" w16cid:durableId="2024670004">
    <w:abstractNumId w:val="11"/>
  </w:num>
  <w:num w:numId="22" w16cid:durableId="20593516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Nrc0NzQwN7E0tjBW0lEKTi0uzszPAykwqgUAybOX4ywAAAA="/>
  </w:docVars>
  <w:rsids>
    <w:rsidRoot w:val="003572D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7B5"/>
    <w:rsid w:val="0006454B"/>
    <w:rsid w:val="00075B13"/>
    <w:rsid w:val="00092692"/>
    <w:rsid w:val="00096203"/>
    <w:rsid w:val="000A0229"/>
    <w:rsid w:val="000A5DFC"/>
    <w:rsid w:val="000C4DFA"/>
    <w:rsid w:val="000E24AC"/>
    <w:rsid w:val="000E4A73"/>
    <w:rsid w:val="000F5A17"/>
    <w:rsid w:val="000F79EA"/>
    <w:rsid w:val="00134F92"/>
    <w:rsid w:val="00137DC1"/>
    <w:rsid w:val="00143224"/>
    <w:rsid w:val="00145B33"/>
    <w:rsid w:val="001468F3"/>
    <w:rsid w:val="00150AEE"/>
    <w:rsid w:val="00152C3A"/>
    <w:rsid w:val="001539C4"/>
    <w:rsid w:val="00162BEE"/>
    <w:rsid w:val="00171E1B"/>
    <w:rsid w:val="001813C2"/>
    <w:rsid w:val="00182F07"/>
    <w:rsid w:val="001858BD"/>
    <w:rsid w:val="0019164B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7CB8"/>
    <w:rsid w:val="0020735F"/>
    <w:rsid w:val="002146F8"/>
    <w:rsid w:val="00215593"/>
    <w:rsid w:val="00217917"/>
    <w:rsid w:val="002372E8"/>
    <w:rsid w:val="0023768B"/>
    <w:rsid w:val="0025163F"/>
    <w:rsid w:val="0025297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187B"/>
    <w:rsid w:val="002F10E7"/>
    <w:rsid w:val="002F69E4"/>
    <w:rsid w:val="00300A98"/>
    <w:rsid w:val="00305816"/>
    <w:rsid w:val="0030724A"/>
    <w:rsid w:val="00316CE4"/>
    <w:rsid w:val="00323C3F"/>
    <w:rsid w:val="003279A4"/>
    <w:rsid w:val="00337114"/>
    <w:rsid w:val="00337DB1"/>
    <w:rsid w:val="0035004C"/>
    <w:rsid w:val="003571C8"/>
    <w:rsid w:val="003572DF"/>
    <w:rsid w:val="00383057"/>
    <w:rsid w:val="0039703C"/>
    <w:rsid w:val="003974BB"/>
    <w:rsid w:val="003A091E"/>
    <w:rsid w:val="003B0F4C"/>
    <w:rsid w:val="003B68E1"/>
    <w:rsid w:val="003D42CF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6271"/>
    <w:rsid w:val="005E088C"/>
    <w:rsid w:val="005E6E43"/>
    <w:rsid w:val="005F4455"/>
    <w:rsid w:val="006104FF"/>
    <w:rsid w:val="00614B7C"/>
    <w:rsid w:val="0062239B"/>
    <w:rsid w:val="00625B8A"/>
    <w:rsid w:val="00630BEE"/>
    <w:rsid w:val="00637D5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4400"/>
    <w:rsid w:val="0070477D"/>
    <w:rsid w:val="007175B9"/>
    <w:rsid w:val="007215A9"/>
    <w:rsid w:val="00723FF8"/>
    <w:rsid w:val="007253E8"/>
    <w:rsid w:val="00735140"/>
    <w:rsid w:val="0073645E"/>
    <w:rsid w:val="007366E5"/>
    <w:rsid w:val="007436BA"/>
    <w:rsid w:val="00745196"/>
    <w:rsid w:val="00755346"/>
    <w:rsid w:val="00763514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6D2B"/>
    <w:rsid w:val="008978E8"/>
    <w:rsid w:val="008A02C4"/>
    <w:rsid w:val="008A180F"/>
    <w:rsid w:val="008A49A0"/>
    <w:rsid w:val="008A6538"/>
    <w:rsid w:val="008B5EFF"/>
    <w:rsid w:val="008D4FC8"/>
    <w:rsid w:val="008D5A80"/>
    <w:rsid w:val="008E0A34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C696E"/>
    <w:rsid w:val="009D0878"/>
    <w:rsid w:val="009D449D"/>
    <w:rsid w:val="009E62E6"/>
    <w:rsid w:val="009E65EC"/>
    <w:rsid w:val="009F2058"/>
    <w:rsid w:val="009F209E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5DF7"/>
    <w:rsid w:val="00C60281"/>
    <w:rsid w:val="00C60861"/>
    <w:rsid w:val="00C779DA"/>
    <w:rsid w:val="00C814F7"/>
    <w:rsid w:val="00C81C04"/>
    <w:rsid w:val="00C91B4B"/>
    <w:rsid w:val="00C93DE1"/>
    <w:rsid w:val="00CA1ED0"/>
    <w:rsid w:val="00CA2E0A"/>
    <w:rsid w:val="00CA5E32"/>
    <w:rsid w:val="00CB3192"/>
    <w:rsid w:val="00CC1E5C"/>
    <w:rsid w:val="00CD1043"/>
    <w:rsid w:val="00CE2C76"/>
    <w:rsid w:val="00D0405D"/>
    <w:rsid w:val="00D046EF"/>
    <w:rsid w:val="00D22E33"/>
    <w:rsid w:val="00D35BBD"/>
    <w:rsid w:val="00D37FAD"/>
    <w:rsid w:val="00D44A76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576"/>
    <w:rsid w:val="00DD2D34"/>
    <w:rsid w:val="00DD467E"/>
    <w:rsid w:val="00DE136D"/>
    <w:rsid w:val="00DE4136"/>
    <w:rsid w:val="00DE4550"/>
    <w:rsid w:val="00DE6534"/>
    <w:rsid w:val="00DF0F24"/>
    <w:rsid w:val="00DF1F85"/>
    <w:rsid w:val="00DF7CF5"/>
    <w:rsid w:val="00DF7F4F"/>
    <w:rsid w:val="00E066EE"/>
    <w:rsid w:val="00E07D28"/>
    <w:rsid w:val="00E30CB9"/>
    <w:rsid w:val="00E379DC"/>
    <w:rsid w:val="00E46808"/>
    <w:rsid w:val="00E5521B"/>
    <w:rsid w:val="00E603B4"/>
    <w:rsid w:val="00E61D86"/>
    <w:rsid w:val="00E61FB1"/>
    <w:rsid w:val="00E63862"/>
    <w:rsid w:val="00E665C1"/>
    <w:rsid w:val="00E72DA3"/>
    <w:rsid w:val="00E97BD9"/>
    <w:rsid w:val="00EA1472"/>
    <w:rsid w:val="00EE0848"/>
    <w:rsid w:val="00F03B1E"/>
    <w:rsid w:val="00F03F2C"/>
    <w:rsid w:val="00F1202D"/>
    <w:rsid w:val="00F217AB"/>
    <w:rsid w:val="00F30708"/>
    <w:rsid w:val="00F35A06"/>
    <w:rsid w:val="00F435D3"/>
    <w:rsid w:val="00F46425"/>
    <w:rsid w:val="00F5078D"/>
    <w:rsid w:val="00F534FB"/>
    <w:rsid w:val="00F56FFE"/>
    <w:rsid w:val="00F904FC"/>
    <w:rsid w:val="00F91A88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F8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semiHidden/>
    <w:rsid w:val="000627B5"/>
    <w:pPr>
      <w:numPr>
        <w:numId w:val="16"/>
      </w:numPr>
      <w:spacing w:before="20" w:after="0" w:line="400" w:lineRule="exact"/>
      <w:ind w:left="568" w:hanging="284"/>
      <w:contextualSpacing/>
    </w:pPr>
    <w:rPr>
      <w:color w:val="77448B" w:themeColor="accen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5D292319174CD3A49B83AF7D615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8DE9F-701F-4029-9415-2172734649A9}"/>
      </w:docPartPr>
      <w:docPartBody>
        <w:p w:rsidR="000C4DD5" w:rsidRDefault="00090F83">
          <w:pPr>
            <w:pStyle w:val="295D292319174CD3A49B83AF7D6158A9"/>
          </w:pPr>
          <w:r w:rsidRPr="009D0878">
            <w:t>Address</w:t>
          </w:r>
        </w:p>
      </w:docPartBody>
    </w:docPart>
    <w:docPart>
      <w:docPartPr>
        <w:name w:val="EB8675143DB541F1B4CDF3A152374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AE8CA-0A6A-42FF-990E-FEEB107B07CE}"/>
      </w:docPartPr>
      <w:docPartBody>
        <w:p w:rsidR="000C4DD5" w:rsidRDefault="00090F83">
          <w:pPr>
            <w:pStyle w:val="EB8675143DB541F1B4CDF3A152374F6E"/>
          </w:pPr>
          <w:r w:rsidRPr="009D0878">
            <w:t>Phone</w:t>
          </w:r>
        </w:p>
      </w:docPartBody>
    </w:docPart>
    <w:docPart>
      <w:docPartPr>
        <w:name w:val="512A88D13D764870B97CF5DBC0BB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C2032-842B-4A95-B9ED-DC3C4C7CC778}"/>
      </w:docPartPr>
      <w:docPartBody>
        <w:p w:rsidR="000C4DD5" w:rsidRDefault="00090F83">
          <w:pPr>
            <w:pStyle w:val="512A88D13D764870B97CF5DBC0BBF0A0"/>
          </w:pPr>
          <w:r w:rsidRPr="009D0878">
            <w:t>Email</w:t>
          </w:r>
        </w:p>
      </w:docPartBody>
    </w:docPart>
    <w:docPart>
      <w:docPartPr>
        <w:name w:val="4429067E3BAB4B269A2B2F8009DC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D6ECD-2157-4938-895F-C124151895B3}"/>
      </w:docPartPr>
      <w:docPartBody>
        <w:p w:rsidR="000C4DD5" w:rsidRDefault="00090F83">
          <w:pPr>
            <w:pStyle w:val="4429067E3BAB4B269A2B2F8009DC7B7C"/>
          </w:pPr>
          <w:r w:rsidRPr="009D0878">
            <w:t>LinkedIn Profile</w:t>
          </w:r>
        </w:p>
      </w:docPartBody>
    </w:docPart>
    <w:docPart>
      <w:docPartPr>
        <w:name w:val="763817B6BF914795AA3EE834F28EA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9F99-2765-4CD1-A91A-A5958A75529A}"/>
      </w:docPartPr>
      <w:docPartBody>
        <w:p w:rsidR="000C4DD5" w:rsidRDefault="00090F83">
          <w:pPr>
            <w:pStyle w:val="763817B6BF914795AA3EE834F28EACCD"/>
          </w:pPr>
          <w:r w:rsidRPr="00D85CA4">
            <w:t>Objective</w:t>
          </w:r>
        </w:p>
      </w:docPartBody>
    </w:docPart>
    <w:docPart>
      <w:docPartPr>
        <w:name w:val="66522219F22545199F67D415207E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65D5D-083F-4C8E-8E94-C64BCBF786EF}"/>
      </w:docPartPr>
      <w:docPartBody>
        <w:p w:rsidR="000C4DD5" w:rsidRDefault="00090F83">
          <w:pPr>
            <w:pStyle w:val="66522219F22545199F67D415207E3A1A"/>
          </w:pPr>
          <w:r w:rsidRPr="00565B06">
            <w:t>Education</w:t>
          </w:r>
        </w:p>
      </w:docPartBody>
    </w:docPart>
    <w:docPart>
      <w:docPartPr>
        <w:name w:val="6D90FF3D32C1458E915D54E68EEB5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DCFA-21D0-4670-816C-6D08F30247BD}"/>
      </w:docPartPr>
      <w:docPartBody>
        <w:p w:rsidR="000C4DD5" w:rsidRDefault="00090F83">
          <w:pPr>
            <w:pStyle w:val="6D90FF3D32C1458E915D54E68EEB5567"/>
          </w:pPr>
          <w:r w:rsidRPr="00565B06">
            <w:t>Experience</w:t>
          </w:r>
        </w:p>
      </w:docPartBody>
    </w:docPart>
    <w:docPart>
      <w:docPartPr>
        <w:name w:val="DE69DADA128A4CAC8BB7573BFC39E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D47D-5ABF-4C10-BA9C-B2AAE80AC46F}"/>
      </w:docPartPr>
      <w:docPartBody>
        <w:p w:rsidR="000C4DD5" w:rsidRDefault="00090F83">
          <w:pPr>
            <w:pStyle w:val="DE69DADA128A4CAC8BB7573BFC39EEE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D5"/>
    <w:rsid w:val="00090F83"/>
    <w:rsid w:val="000C4DD5"/>
    <w:rsid w:val="003865EC"/>
    <w:rsid w:val="006C2276"/>
    <w:rsid w:val="007F2440"/>
    <w:rsid w:val="009A661B"/>
    <w:rsid w:val="00AA023D"/>
    <w:rsid w:val="00F0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D292319174CD3A49B83AF7D6158A9">
    <w:name w:val="295D292319174CD3A49B83AF7D6158A9"/>
  </w:style>
  <w:style w:type="paragraph" w:customStyle="1" w:styleId="EB8675143DB541F1B4CDF3A152374F6E">
    <w:name w:val="EB8675143DB541F1B4CDF3A152374F6E"/>
  </w:style>
  <w:style w:type="paragraph" w:customStyle="1" w:styleId="512A88D13D764870B97CF5DBC0BBF0A0">
    <w:name w:val="512A88D13D764870B97CF5DBC0BBF0A0"/>
  </w:style>
  <w:style w:type="paragraph" w:customStyle="1" w:styleId="4429067E3BAB4B269A2B2F8009DC7B7C">
    <w:name w:val="4429067E3BAB4B269A2B2F8009DC7B7C"/>
  </w:style>
  <w:style w:type="paragraph" w:customStyle="1" w:styleId="763817B6BF914795AA3EE834F28EACCD">
    <w:name w:val="763817B6BF914795AA3EE834F28EACCD"/>
  </w:style>
  <w:style w:type="paragraph" w:customStyle="1" w:styleId="66522219F22545199F67D415207E3A1A">
    <w:name w:val="66522219F22545199F67D415207E3A1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D90FF3D32C1458E915D54E68EEB5567">
    <w:name w:val="6D90FF3D32C1458E915D54E68EEB5567"/>
  </w:style>
  <w:style w:type="paragraph" w:customStyle="1" w:styleId="DE69DADA128A4CAC8BB7573BFC39EEE0">
    <w:name w:val="DE69DADA128A4CAC8BB7573BFC39E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11043 Colton Dr Reno, NV 89521</CompanyAddress>
  <CompanyPhone>775-342-3888</CompanyPhone>
  <CompanyFax/>
  <CompanyEmail>jamesgreich@gmail.com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www.linkedin.com/in/JamesGReich</cp:keywords>
  <dc:description/>
  <cp:lastModifiedBy/>
  <cp:revision>1</cp:revision>
  <dcterms:created xsi:type="dcterms:W3CDTF">2021-10-28T16:54:00Z</dcterms:created>
  <dcterms:modified xsi:type="dcterms:W3CDTF">2022-05-03T05:35:00Z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